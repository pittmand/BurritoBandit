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70326">
              <w:rPr>
                <w:sz w:val="28"/>
                <w:szCs w:val="28"/>
              </w:rPr>
              <w:t>Jacalyn</w:t>
            </w:r>
            <w:proofErr w:type="spellEnd"/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F70326">
              <w:rPr>
                <w:sz w:val="28"/>
                <w:szCs w:val="28"/>
              </w:rPr>
              <w:t>28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F70326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Funny, cute, has potential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Default="00F70326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3,</w:t>
            </w:r>
            <w:r w:rsidR="005B2467">
              <w:rPr>
                <w:sz w:val="28"/>
                <w:szCs w:val="28"/>
              </w:rPr>
              <w:t xml:space="preserve"> has potential to become something really fun in the long run. </w:t>
            </w: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5B2467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2, the life bar could be a little LESS fuzzy as well as the main screen. Overall menu was easy to use.</w:t>
            </w: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6E0A18" w:rsidRDefault="00F70326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3, shooting could go a little smoother but overall movement was pretty decent.</w:t>
            </w: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bookmarkStart w:id="0" w:name="_GoBack"/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bookmarkEnd w:id="0"/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Default="00F70326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 2, little better detail/size on the burritos would help show that they are burritos. </w:t>
            </w:r>
            <w:r w:rsidR="005B2467">
              <w:rPr>
                <w:sz w:val="28"/>
                <w:szCs w:val="28"/>
              </w:rPr>
              <w:t>Little fun background scenes would help make it a little more fun.</w:t>
            </w: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5B2467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3,  it would be cool if the burritos came in waves. The higher the wave the faster the burritos.</w:t>
            </w: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1                             2                         3                          4                            5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67" w:rsidRDefault="005B2467" w:rsidP="00904A25">
      <w:r>
        <w:separator/>
      </w:r>
    </w:p>
  </w:endnote>
  <w:endnote w:type="continuationSeparator" w:id="0">
    <w:p w:rsidR="005B2467" w:rsidRDefault="005B2467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467" w:rsidRPr="00B670F1" w:rsidRDefault="005B2467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E8091D">
      <w:rPr>
        <w:noProof/>
        <w:sz w:val="28"/>
        <w:szCs w:val="28"/>
      </w:rPr>
      <w:t>2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467" w:rsidRPr="00CE4E09" w:rsidRDefault="005B2467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67" w:rsidRDefault="005B2467" w:rsidP="00904A25">
      <w:r>
        <w:separator/>
      </w:r>
    </w:p>
  </w:footnote>
  <w:footnote w:type="continuationSeparator" w:id="0">
    <w:p w:rsidR="005B2467" w:rsidRDefault="005B2467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467" w:rsidRPr="00CE4E09" w:rsidRDefault="005B2467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76"/>
    <w:rsid w:val="00057E34"/>
    <w:rsid w:val="00125270"/>
    <w:rsid w:val="00207B25"/>
    <w:rsid w:val="002125EC"/>
    <w:rsid w:val="00221C75"/>
    <w:rsid w:val="002A399D"/>
    <w:rsid w:val="002A7C27"/>
    <w:rsid w:val="00395889"/>
    <w:rsid w:val="00487504"/>
    <w:rsid w:val="004C77E9"/>
    <w:rsid w:val="005564E9"/>
    <w:rsid w:val="0059652D"/>
    <w:rsid w:val="005B2467"/>
    <w:rsid w:val="005C7DE3"/>
    <w:rsid w:val="005F193A"/>
    <w:rsid w:val="00695AC8"/>
    <w:rsid w:val="006E0A18"/>
    <w:rsid w:val="00707749"/>
    <w:rsid w:val="00755416"/>
    <w:rsid w:val="007C21B0"/>
    <w:rsid w:val="0083139B"/>
    <w:rsid w:val="008937FD"/>
    <w:rsid w:val="00904A25"/>
    <w:rsid w:val="00905A76"/>
    <w:rsid w:val="009209D5"/>
    <w:rsid w:val="009D5AC2"/>
    <w:rsid w:val="00A571A6"/>
    <w:rsid w:val="00A80D29"/>
    <w:rsid w:val="00AE3706"/>
    <w:rsid w:val="00B670F1"/>
    <w:rsid w:val="00B91921"/>
    <w:rsid w:val="00BC2C9D"/>
    <w:rsid w:val="00BD1E87"/>
    <w:rsid w:val="00CE4E09"/>
    <w:rsid w:val="00D93FEB"/>
    <w:rsid w:val="00D943D1"/>
    <w:rsid w:val="00D96918"/>
    <w:rsid w:val="00DA042B"/>
    <w:rsid w:val="00E24B29"/>
    <w:rsid w:val="00E8091D"/>
    <w:rsid w:val="00EF51C8"/>
    <w:rsid w:val="00F70326"/>
    <w:rsid w:val="00F77343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E8D7724-EE47-45C1-8DB6-D193163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F9259A81</Template>
  <TotalTime>69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Highsmith, David</cp:lastModifiedBy>
  <cp:revision>3</cp:revision>
  <dcterms:created xsi:type="dcterms:W3CDTF">2017-11-19T06:55:00Z</dcterms:created>
  <dcterms:modified xsi:type="dcterms:W3CDTF">2017-12-02T01:10:00Z</dcterms:modified>
</cp:coreProperties>
</file>